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646D6" w14:textId="2065F430" w:rsidR="00C6554A" w:rsidRPr="008B5277" w:rsidRDefault="00E039FE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674AADEE" wp14:editId="1F7B0B41">
            <wp:extent cx="30734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0C988438" w14:textId="1C2F6554" w:rsidR="00C6554A" w:rsidRDefault="004C434A" w:rsidP="00C6554A">
      <w:pPr>
        <w:pStyle w:val="Title"/>
      </w:pPr>
      <w:r>
        <w:t>Assignment 1 - Xen</w:t>
      </w:r>
    </w:p>
    <w:p w14:paraId="52151137" w14:textId="7BCF8075" w:rsidR="00C6554A" w:rsidRPr="00D5413C" w:rsidRDefault="00E634E1" w:rsidP="00C6554A">
      <w:pPr>
        <w:pStyle w:val="Subtitle"/>
      </w:pPr>
      <w:r>
        <w:t>IN720 Virtualisation</w:t>
      </w:r>
    </w:p>
    <w:p w14:paraId="12ABB17A" w14:textId="77777777" w:rsidR="0037205A" w:rsidRDefault="001E7E23" w:rsidP="00C6554A">
      <w:pPr>
        <w:pStyle w:val="ContactInfo"/>
      </w:pPr>
      <w:r>
        <w:t>Roynuka Nukanuka</w:t>
      </w:r>
      <w:r w:rsidR="00C6554A">
        <w:t xml:space="preserve"> | </w:t>
      </w:r>
      <w:r>
        <w:t>Virtualization</w:t>
      </w:r>
      <w:r w:rsidR="00C6554A">
        <w:t xml:space="preserve"> |</w:t>
      </w:r>
      <w:r w:rsidR="00C6554A" w:rsidRPr="00D5413C">
        <w:t xml:space="preserve"> </w:t>
      </w:r>
      <w:r>
        <w:t>02/09/20</w:t>
      </w:r>
    </w:p>
    <w:p w14:paraId="07A551BC" w14:textId="77777777" w:rsidR="0037205A" w:rsidRDefault="0037205A">
      <w:r>
        <w:br w:type="page"/>
      </w:r>
    </w:p>
    <w:sdt>
      <w:sdtPr>
        <w:id w:val="-83996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3E15742C" w14:textId="0C719C24" w:rsidR="0037205A" w:rsidRDefault="0037205A">
          <w:pPr>
            <w:pStyle w:val="TOCHeading"/>
          </w:pPr>
          <w:r>
            <w:t>Table of Contents</w:t>
          </w:r>
        </w:p>
        <w:p w14:paraId="43F20070" w14:textId="44B8271D" w:rsidR="00CA2159" w:rsidRDefault="0037205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2202" w:history="1">
            <w:r w:rsidR="00CA2159" w:rsidRPr="00060E83">
              <w:rPr>
                <w:rStyle w:val="Hyperlink"/>
                <w:noProof/>
              </w:rPr>
              <w:t>Introduction</w:t>
            </w:r>
            <w:r w:rsidR="00CA2159">
              <w:rPr>
                <w:noProof/>
                <w:webHidden/>
              </w:rPr>
              <w:tab/>
            </w:r>
            <w:r w:rsidR="00CA2159">
              <w:rPr>
                <w:noProof/>
                <w:webHidden/>
              </w:rPr>
              <w:fldChar w:fldCharType="begin"/>
            </w:r>
            <w:r w:rsidR="00CA2159">
              <w:rPr>
                <w:noProof/>
                <w:webHidden/>
              </w:rPr>
              <w:instrText xml:space="preserve"> PAGEREF _Toc50042202 \h </w:instrText>
            </w:r>
            <w:r w:rsidR="00CA2159">
              <w:rPr>
                <w:noProof/>
                <w:webHidden/>
              </w:rPr>
            </w:r>
            <w:r w:rsidR="00CA2159">
              <w:rPr>
                <w:noProof/>
                <w:webHidden/>
              </w:rPr>
              <w:fldChar w:fldCharType="separate"/>
            </w:r>
            <w:r w:rsidR="00CA2159">
              <w:rPr>
                <w:noProof/>
                <w:webHidden/>
              </w:rPr>
              <w:t>2</w:t>
            </w:r>
            <w:r w:rsidR="00CA2159">
              <w:rPr>
                <w:noProof/>
                <w:webHidden/>
              </w:rPr>
              <w:fldChar w:fldCharType="end"/>
            </w:r>
          </w:hyperlink>
        </w:p>
        <w:p w14:paraId="3607981D" w14:textId="62116AE9" w:rsidR="00CA2159" w:rsidRDefault="00CA215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NZ" w:eastAsia="en-NZ"/>
            </w:rPr>
          </w:pPr>
          <w:hyperlink w:anchor="_Toc50042203" w:history="1">
            <w:r w:rsidRPr="00060E83">
              <w:rPr>
                <w:rStyle w:val="Hyperlink"/>
                <w:noProof/>
              </w:rPr>
              <w:t>QEMU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58B1" w14:textId="168AD513" w:rsidR="00CA2159" w:rsidRDefault="00CA215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NZ" w:eastAsia="en-NZ"/>
            </w:rPr>
          </w:pPr>
          <w:hyperlink w:anchor="_Toc50042204" w:history="1">
            <w:r w:rsidRPr="00060E83">
              <w:rPr>
                <w:rStyle w:val="Hyperlink"/>
                <w:noProof/>
              </w:rPr>
              <w:t>Advantages &amp;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E5511" w14:textId="7EA5E492" w:rsidR="00CA2159" w:rsidRDefault="00CA215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lang w:val="en-NZ" w:eastAsia="en-NZ"/>
            </w:rPr>
          </w:pPr>
          <w:hyperlink w:anchor="_Toc50042205" w:history="1">
            <w:r w:rsidRPr="00060E8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93A6" w14:textId="5E2EC96B" w:rsidR="0037205A" w:rsidRDefault="0037205A">
          <w:r>
            <w:rPr>
              <w:b/>
              <w:bCs/>
              <w:noProof/>
            </w:rPr>
            <w:fldChar w:fldCharType="end"/>
          </w:r>
        </w:p>
      </w:sdtContent>
    </w:sdt>
    <w:p w14:paraId="20AF9528" w14:textId="77777777" w:rsidR="00EA3EF9" w:rsidRDefault="00EA3EF9" w:rsidP="0037205A">
      <w:pPr>
        <w:pStyle w:val="ContactInfo"/>
        <w:jc w:val="left"/>
      </w:pPr>
    </w:p>
    <w:p w14:paraId="2E34B8FC" w14:textId="77777777" w:rsidR="00EA3EF9" w:rsidRDefault="00EA3EF9">
      <w:r>
        <w:br w:type="page"/>
      </w:r>
    </w:p>
    <w:p w14:paraId="27C024C2" w14:textId="6199D5E7" w:rsidR="00EA3EF9" w:rsidRDefault="00EA3EF9" w:rsidP="00EA3EF9">
      <w:pPr>
        <w:pStyle w:val="Heading1"/>
      </w:pPr>
      <w:bookmarkStart w:id="5" w:name="_Toc50042202"/>
      <w:r>
        <w:lastRenderedPageBreak/>
        <w:t>Introduction</w:t>
      </w:r>
      <w:bookmarkEnd w:id="5"/>
    </w:p>
    <w:p w14:paraId="65AFE904" w14:textId="65E8D3DC" w:rsidR="00F13BFF" w:rsidRPr="006C00FB" w:rsidRDefault="00A57E80" w:rsidP="00F13BFF">
      <w:pPr>
        <w:rPr>
          <w:sz w:val="20"/>
          <w:szCs w:val="20"/>
        </w:rPr>
      </w:pPr>
      <w:r w:rsidRPr="006C00FB">
        <w:rPr>
          <w:sz w:val="20"/>
          <w:szCs w:val="20"/>
        </w:rPr>
        <w:t xml:space="preserve">The purpose of the assignment basically covers the labs we’ve previously done using Xen. </w:t>
      </w:r>
      <w:r w:rsidR="001F4F28" w:rsidRPr="006C00FB">
        <w:rPr>
          <w:sz w:val="20"/>
          <w:szCs w:val="20"/>
        </w:rPr>
        <w:t xml:space="preserve">By creating and running a virtual machine using LVM volumes on our Xen servers. In this case we </w:t>
      </w:r>
      <w:r w:rsidR="003E3321" w:rsidRPr="006C00FB">
        <w:rPr>
          <w:sz w:val="20"/>
          <w:szCs w:val="20"/>
        </w:rPr>
        <w:t>will be</w:t>
      </w:r>
      <w:r w:rsidR="001F4F28" w:rsidRPr="006C00FB">
        <w:rPr>
          <w:sz w:val="20"/>
          <w:szCs w:val="20"/>
        </w:rPr>
        <w:t xml:space="preserve"> doing essentially the same thing using a QEMU image file</w:t>
      </w:r>
      <w:r w:rsidR="00D05769" w:rsidRPr="006C00FB">
        <w:rPr>
          <w:sz w:val="20"/>
          <w:szCs w:val="20"/>
        </w:rPr>
        <w:t xml:space="preserve"> to launch a VM instance. </w:t>
      </w:r>
      <w:r w:rsidR="003E3321" w:rsidRPr="006C00FB">
        <w:rPr>
          <w:sz w:val="20"/>
          <w:szCs w:val="20"/>
        </w:rPr>
        <w:t xml:space="preserve">This document will cover the process I found step by step with some discussion on how and why I did things the way I did. </w:t>
      </w:r>
      <w:r w:rsidR="00816862" w:rsidRPr="006C00FB">
        <w:rPr>
          <w:sz w:val="20"/>
          <w:szCs w:val="20"/>
        </w:rPr>
        <w:t xml:space="preserve">Errors encountered will also be documented as well. </w:t>
      </w:r>
    </w:p>
    <w:p w14:paraId="0D423FA7" w14:textId="0AF9DA34" w:rsidR="00C6554A" w:rsidRDefault="00C6554A" w:rsidP="0037205A">
      <w:pPr>
        <w:pStyle w:val="ContactInfo"/>
        <w:jc w:val="left"/>
      </w:pPr>
      <w:r>
        <w:br w:type="page"/>
      </w:r>
    </w:p>
    <w:p w14:paraId="4190A6E2" w14:textId="1A4F3AEA" w:rsidR="00C6554A" w:rsidRDefault="00E816F4" w:rsidP="00C6554A">
      <w:pPr>
        <w:pStyle w:val="Heading1"/>
      </w:pPr>
      <w:bookmarkStart w:id="6" w:name="_Toc50042203"/>
      <w:r>
        <w:lastRenderedPageBreak/>
        <w:t>QEMU Installati</w:t>
      </w:r>
      <w:r w:rsidR="00957950">
        <w:t>on</w:t>
      </w:r>
      <w:bookmarkEnd w:id="6"/>
    </w:p>
    <w:p w14:paraId="03B17A65" w14:textId="4C3390A6" w:rsidR="0010092C" w:rsidRPr="00D804D6" w:rsidRDefault="006D5B51" w:rsidP="0030118D">
      <w:pPr>
        <w:rPr>
          <w:sz w:val="20"/>
          <w:szCs w:val="20"/>
        </w:rPr>
      </w:pPr>
      <w:r w:rsidRPr="00D804D6">
        <w:rPr>
          <w:sz w:val="20"/>
          <w:szCs w:val="20"/>
        </w:rPr>
        <w:t>I mainly used resources found online and the past lab material we have done in class.</w:t>
      </w:r>
      <w:r w:rsidR="00491371" w:rsidRPr="00D804D6">
        <w:rPr>
          <w:sz w:val="20"/>
          <w:szCs w:val="20"/>
        </w:rPr>
        <w:t xml:space="preserve"> </w:t>
      </w:r>
      <w:r w:rsidR="00CB425F" w:rsidRPr="00D804D6">
        <w:rPr>
          <w:sz w:val="20"/>
          <w:szCs w:val="20"/>
        </w:rPr>
        <w:t>First,</w:t>
      </w:r>
      <w:r w:rsidR="0010092C" w:rsidRPr="00D804D6">
        <w:rPr>
          <w:sz w:val="20"/>
          <w:szCs w:val="20"/>
        </w:rPr>
        <w:t xml:space="preserve"> I had to update then install QEMU on my host machine</w:t>
      </w:r>
    </w:p>
    <w:p w14:paraId="6B7A2B8B" w14:textId="0FAA579C" w:rsidR="00F16EB4" w:rsidRPr="00D804D6" w:rsidRDefault="001D4CBD" w:rsidP="001D4CBD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804D6">
        <w:rPr>
          <w:sz w:val="20"/>
          <w:szCs w:val="20"/>
        </w:rPr>
        <w:t>Update &amp; Install QEMU</w:t>
      </w:r>
    </w:p>
    <w:p w14:paraId="59E1A141" w14:textId="1DD2844C" w:rsidR="00CB425F" w:rsidRPr="00D804D6" w:rsidRDefault="00147E0E" w:rsidP="0030118D">
      <w:pPr>
        <w:rPr>
          <w:b/>
          <w:bCs/>
          <w:sz w:val="20"/>
          <w:szCs w:val="20"/>
        </w:rPr>
      </w:pPr>
      <w:r w:rsidRPr="00D804D6">
        <w:rPr>
          <w:b/>
          <w:bCs/>
          <w:sz w:val="20"/>
          <w:szCs w:val="20"/>
        </w:rPr>
        <w:t>sudo apt update</w:t>
      </w:r>
    </w:p>
    <w:p w14:paraId="63874E8E" w14:textId="0890EEA5" w:rsidR="00147E0E" w:rsidRPr="00D804D6" w:rsidRDefault="00BF4E0F" w:rsidP="009A4AB4">
      <w:pPr>
        <w:rPr>
          <w:b/>
          <w:bCs/>
          <w:sz w:val="20"/>
          <w:szCs w:val="20"/>
        </w:rPr>
      </w:pPr>
      <w:r w:rsidRPr="00D804D6">
        <w:rPr>
          <w:b/>
          <w:bCs/>
          <w:sz w:val="20"/>
          <w:szCs w:val="20"/>
        </w:rPr>
        <w:t>sudo apt install qemu</w:t>
      </w:r>
    </w:p>
    <w:p w14:paraId="3B1FF70D" w14:textId="0FB591DF" w:rsidR="003C0A51" w:rsidRPr="00D804D6" w:rsidRDefault="00B02DC2" w:rsidP="00B02DC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804D6">
        <w:rPr>
          <w:sz w:val="20"/>
          <w:szCs w:val="20"/>
        </w:rPr>
        <w:t>Create QEMU image</w:t>
      </w:r>
    </w:p>
    <w:p w14:paraId="43A9D4B4" w14:textId="637933D0" w:rsidR="00882D7F" w:rsidRPr="00D804D6" w:rsidRDefault="00281198" w:rsidP="00882D7F">
      <w:pPr>
        <w:rPr>
          <w:b/>
          <w:bCs/>
          <w:sz w:val="20"/>
          <w:szCs w:val="20"/>
        </w:rPr>
      </w:pPr>
      <w:r w:rsidRPr="00D804D6">
        <w:rPr>
          <w:b/>
          <w:bCs/>
          <w:sz w:val="20"/>
          <w:szCs w:val="20"/>
        </w:rPr>
        <w:t xml:space="preserve">qemu-img create -f qcow2 </w:t>
      </w:r>
      <w:r w:rsidR="002B269C">
        <w:rPr>
          <w:b/>
          <w:bCs/>
          <w:sz w:val="20"/>
          <w:szCs w:val="20"/>
        </w:rPr>
        <w:t>&lt;image name&gt;</w:t>
      </w:r>
      <w:r w:rsidRPr="00D804D6">
        <w:rPr>
          <w:b/>
          <w:bCs/>
          <w:sz w:val="20"/>
          <w:szCs w:val="20"/>
        </w:rPr>
        <w:t xml:space="preserve"> 20G</w:t>
      </w:r>
    </w:p>
    <w:p w14:paraId="2152045B" w14:textId="16CD4D15" w:rsidR="00F16EB4" w:rsidRPr="00D804D6" w:rsidRDefault="00CC4CFC" w:rsidP="00CC4CFC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804D6">
        <w:rPr>
          <w:sz w:val="20"/>
          <w:szCs w:val="20"/>
        </w:rPr>
        <w:t>Download iso image from Ubuntu</w:t>
      </w:r>
      <w:r w:rsidR="00FF5E29" w:rsidRPr="00D804D6">
        <w:rPr>
          <w:sz w:val="20"/>
          <w:szCs w:val="20"/>
        </w:rPr>
        <w:t>, use sudo priveleges</w:t>
      </w:r>
    </w:p>
    <w:p w14:paraId="2F80EEC9" w14:textId="7A8E2C3D" w:rsidR="00890198" w:rsidRDefault="00FF5E29" w:rsidP="00890198">
      <w:pPr>
        <w:rPr>
          <w:b/>
          <w:bCs/>
          <w:sz w:val="20"/>
          <w:szCs w:val="20"/>
        </w:rPr>
      </w:pPr>
      <w:r w:rsidRPr="00D804D6">
        <w:rPr>
          <w:b/>
          <w:bCs/>
          <w:sz w:val="20"/>
          <w:szCs w:val="20"/>
        </w:rPr>
        <w:t xml:space="preserve">Sudo </w:t>
      </w:r>
      <w:r w:rsidR="00890198" w:rsidRPr="00D804D6">
        <w:rPr>
          <w:b/>
          <w:bCs/>
          <w:sz w:val="20"/>
          <w:szCs w:val="20"/>
        </w:rPr>
        <w:t xml:space="preserve">wget </w:t>
      </w:r>
      <w:hyperlink r:id="rId9" w:history="1">
        <w:r w:rsidR="0044633D" w:rsidRPr="00D804D6">
          <w:rPr>
            <w:rStyle w:val="Hyperlink"/>
            <w:b/>
            <w:bCs/>
            <w:sz w:val="20"/>
            <w:szCs w:val="20"/>
          </w:rPr>
          <w:t>https://releases.ubuntu.com/14.04/ubuntu-14.04.6-server-amd64.iso</w:t>
        </w:r>
      </w:hyperlink>
    </w:p>
    <w:p w14:paraId="3B4420E3" w14:textId="453AB49C" w:rsidR="00324B6E" w:rsidRPr="00324B6E" w:rsidRDefault="00324B6E" w:rsidP="00890198">
      <w:pPr>
        <w:rPr>
          <w:sz w:val="20"/>
          <w:szCs w:val="20"/>
        </w:rPr>
      </w:pPr>
      <w:r>
        <w:rPr>
          <w:sz w:val="20"/>
          <w:szCs w:val="20"/>
        </w:rPr>
        <w:t>I stored the downloaded iso image in the root directory as well as the created image.</w:t>
      </w:r>
    </w:p>
    <w:p w14:paraId="4EE141BC" w14:textId="0558C09E" w:rsidR="0044633D" w:rsidRPr="00D804D6" w:rsidRDefault="00ED5962" w:rsidP="00FD2E3B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804D6">
        <w:rPr>
          <w:sz w:val="20"/>
          <w:szCs w:val="20"/>
        </w:rPr>
        <w:t>Boot virtual machine run:</w:t>
      </w:r>
    </w:p>
    <w:p w14:paraId="38E2291E" w14:textId="3862064F" w:rsidR="00490B19" w:rsidRPr="00D804D6" w:rsidRDefault="00490B19" w:rsidP="00490B19">
      <w:pPr>
        <w:rPr>
          <w:b/>
          <w:bCs/>
          <w:sz w:val="20"/>
          <w:szCs w:val="20"/>
        </w:rPr>
      </w:pPr>
      <w:r w:rsidRPr="00D804D6">
        <w:rPr>
          <w:b/>
          <w:bCs/>
          <w:sz w:val="20"/>
          <w:szCs w:val="20"/>
        </w:rPr>
        <w:t xml:space="preserve">sudo qemu-system-x86_64 -hda </w:t>
      </w:r>
      <w:r w:rsidR="003C4D77">
        <w:rPr>
          <w:b/>
          <w:bCs/>
          <w:sz w:val="20"/>
          <w:szCs w:val="20"/>
        </w:rPr>
        <w:t>&lt;image name&gt;</w:t>
      </w:r>
      <w:r w:rsidRPr="00D804D6">
        <w:rPr>
          <w:b/>
          <w:bCs/>
          <w:sz w:val="20"/>
          <w:szCs w:val="20"/>
        </w:rPr>
        <w:t xml:space="preserve"> -boot d -cdrom ubuntu-14.04.6-server-amd64.iso -m 640</w:t>
      </w:r>
    </w:p>
    <w:p w14:paraId="5257A0E5" w14:textId="2D6CB315" w:rsidR="0037765C" w:rsidRPr="00D804D6" w:rsidRDefault="0037765C" w:rsidP="00490B19">
      <w:pPr>
        <w:rPr>
          <w:sz w:val="20"/>
          <w:szCs w:val="20"/>
        </w:rPr>
      </w:pPr>
      <w:r w:rsidRPr="00D804D6">
        <w:rPr>
          <w:sz w:val="20"/>
          <w:szCs w:val="20"/>
        </w:rPr>
        <w:t xml:space="preserve">If you just run the full command using ‘qemu’ instead of ‘qemu-system-x86_64’ you will run into this error. </w:t>
      </w:r>
    </w:p>
    <w:p w14:paraId="3E1EE87F" w14:textId="45348536" w:rsidR="003D6515" w:rsidRPr="0037765C" w:rsidRDefault="001A7F2F" w:rsidP="00490B19">
      <w:r>
        <w:rPr>
          <w:noProof/>
        </w:rPr>
        <w:drawing>
          <wp:inline distT="0" distB="0" distL="0" distR="0" wp14:anchorId="2478D2FA" wp14:editId="5407AAE9">
            <wp:extent cx="4832350" cy="152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1491" w14:textId="6BBCEE97" w:rsidR="00FD6085" w:rsidRPr="00D804D6" w:rsidRDefault="0071600B" w:rsidP="00490B19">
      <w:pPr>
        <w:rPr>
          <w:sz w:val="20"/>
          <w:szCs w:val="20"/>
        </w:rPr>
      </w:pPr>
      <w:r w:rsidRPr="00D804D6">
        <w:rPr>
          <w:sz w:val="20"/>
          <w:szCs w:val="20"/>
        </w:rPr>
        <w:t>Another error I ran into was the ‘</w:t>
      </w:r>
      <w:r w:rsidRPr="00D804D6">
        <w:rPr>
          <w:sz w:val="20"/>
          <w:szCs w:val="20"/>
        </w:rPr>
        <w:t xml:space="preserve">Could not initialize </w:t>
      </w:r>
      <w:r w:rsidR="00BA49F9" w:rsidRPr="00D804D6">
        <w:rPr>
          <w:sz w:val="20"/>
          <w:szCs w:val="20"/>
        </w:rPr>
        <w:t>SDL (</w:t>
      </w:r>
      <w:r w:rsidRPr="00D804D6">
        <w:rPr>
          <w:sz w:val="20"/>
          <w:szCs w:val="20"/>
        </w:rPr>
        <w:t xml:space="preserve">No available video device) </w:t>
      </w:r>
      <w:r w:rsidRPr="00D804D6">
        <w:rPr>
          <w:sz w:val="20"/>
          <w:szCs w:val="20"/>
        </w:rPr>
        <w:t>–</w:t>
      </w:r>
      <w:r w:rsidRPr="00D804D6">
        <w:rPr>
          <w:sz w:val="20"/>
          <w:szCs w:val="20"/>
        </w:rPr>
        <w:t xml:space="preserve"> exiting</w:t>
      </w:r>
      <w:r w:rsidRPr="00D804D6">
        <w:rPr>
          <w:sz w:val="20"/>
          <w:szCs w:val="20"/>
        </w:rPr>
        <w:t>’</w:t>
      </w:r>
    </w:p>
    <w:p w14:paraId="75E4F172" w14:textId="58664B55" w:rsidR="00D804D6" w:rsidRDefault="00D804D6" w:rsidP="00490B19">
      <w:r>
        <w:rPr>
          <w:noProof/>
        </w:rPr>
        <w:lastRenderedPageBreak/>
        <w:drawing>
          <wp:inline distT="0" distB="0" distL="0" distR="0" wp14:anchorId="5A064CD0" wp14:editId="2028F60D">
            <wp:extent cx="4787900" cy="172542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560" cy="17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4D4BE" w14:textId="626639A6" w:rsidR="0090370B" w:rsidRDefault="00905C67" w:rsidP="00490B19">
      <w:pPr>
        <w:rPr>
          <w:sz w:val="20"/>
          <w:szCs w:val="20"/>
        </w:rPr>
      </w:pPr>
      <w:r w:rsidRPr="00905C67">
        <w:rPr>
          <w:sz w:val="20"/>
          <w:szCs w:val="20"/>
        </w:rPr>
        <w:t>Apparently,</w:t>
      </w:r>
      <w:r w:rsidR="00987E89" w:rsidRPr="00905C67">
        <w:rPr>
          <w:sz w:val="20"/>
          <w:szCs w:val="20"/>
        </w:rPr>
        <w:t xml:space="preserve"> </w:t>
      </w:r>
      <w:r w:rsidRPr="00905C67">
        <w:rPr>
          <w:sz w:val="20"/>
          <w:szCs w:val="20"/>
        </w:rPr>
        <w:t xml:space="preserve">this error occurred because </w:t>
      </w:r>
      <w:r>
        <w:rPr>
          <w:sz w:val="20"/>
          <w:szCs w:val="20"/>
        </w:rPr>
        <w:t>I was using putty while trying to install an ISO image</w:t>
      </w:r>
      <w:r w:rsidR="00727A69">
        <w:rPr>
          <w:sz w:val="20"/>
          <w:szCs w:val="20"/>
        </w:rPr>
        <w:t>. Putty does not have a GUI</w:t>
      </w:r>
      <w:r w:rsidR="000175B9">
        <w:rPr>
          <w:sz w:val="20"/>
          <w:szCs w:val="20"/>
        </w:rPr>
        <w:t xml:space="preserve">. To solve </w:t>
      </w:r>
      <w:r w:rsidR="00AD7FC5">
        <w:rPr>
          <w:sz w:val="20"/>
          <w:szCs w:val="20"/>
        </w:rPr>
        <w:t>this,</w:t>
      </w:r>
      <w:r w:rsidR="000175B9">
        <w:rPr>
          <w:sz w:val="20"/>
          <w:szCs w:val="20"/>
        </w:rPr>
        <w:t xml:space="preserve"> I moved the installation process over to ‘MobaXterm</w:t>
      </w:r>
      <w:r w:rsidR="00B42988">
        <w:rPr>
          <w:sz w:val="20"/>
          <w:szCs w:val="20"/>
        </w:rPr>
        <w:t>’</w:t>
      </w:r>
      <w:r w:rsidR="00AD7FC5">
        <w:rPr>
          <w:sz w:val="20"/>
          <w:szCs w:val="20"/>
        </w:rPr>
        <w:t xml:space="preserve">. In short its pretty much putty but with a GUI interface. </w:t>
      </w:r>
      <w:r w:rsidR="00E92913">
        <w:rPr>
          <w:sz w:val="20"/>
          <w:szCs w:val="20"/>
        </w:rPr>
        <w:t>From there I proceeded to the next step.</w:t>
      </w:r>
    </w:p>
    <w:p w14:paraId="6AB4567A" w14:textId="72C8B6BD" w:rsidR="00CA1A94" w:rsidRDefault="00CA1A94" w:rsidP="00CA1A94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Install &amp; boot virtual machine on MobaXterm</w:t>
      </w:r>
    </w:p>
    <w:p w14:paraId="1DA19FA9" w14:textId="48A28397" w:rsidR="00CA1A94" w:rsidRPr="00026DEB" w:rsidRDefault="00CA1A94" w:rsidP="008971FC">
      <w:pPr>
        <w:rPr>
          <w:b/>
          <w:bCs/>
          <w:sz w:val="20"/>
          <w:szCs w:val="20"/>
        </w:rPr>
      </w:pPr>
      <w:r w:rsidRPr="00026DEB">
        <w:rPr>
          <w:b/>
          <w:bCs/>
          <w:sz w:val="20"/>
          <w:szCs w:val="20"/>
        </w:rPr>
        <w:t>sudo qemu-system-x86_64 -</w:t>
      </w:r>
      <w:r w:rsidR="00F3357B">
        <w:rPr>
          <w:b/>
          <w:bCs/>
          <w:sz w:val="20"/>
          <w:szCs w:val="20"/>
        </w:rPr>
        <w:t>hda &lt;image name&gt;</w:t>
      </w:r>
      <w:r w:rsidRPr="00026DEB">
        <w:rPr>
          <w:b/>
          <w:bCs/>
          <w:sz w:val="20"/>
          <w:szCs w:val="20"/>
        </w:rPr>
        <w:t xml:space="preserve"> -boot d -cdrom ubuntu-14.04.6-server-amd64.iso -m 640</w:t>
      </w:r>
    </w:p>
    <w:p w14:paraId="19175A9D" w14:textId="78D36E22" w:rsidR="00CA1A94" w:rsidRDefault="008A6E09" w:rsidP="008A6E0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Follow the usual steps to install OS while keeping in mind some considerations such as.</w:t>
      </w:r>
    </w:p>
    <w:p w14:paraId="623509F2" w14:textId="58D136A8" w:rsidR="008A6E09" w:rsidRDefault="008A6E09" w:rsidP="008A6E0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Select guided partitioning using the entire disk and LVM</w:t>
      </w:r>
    </w:p>
    <w:p w14:paraId="6D2AAA1D" w14:textId="5DD8F79E" w:rsidR="008A6E09" w:rsidRDefault="008A6E09" w:rsidP="008A6E0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Install on the SCSI1 disk</w:t>
      </w:r>
    </w:p>
    <w:p w14:paraId="67A048FB" w14:textId="5B452DEC" w:rsidR="008A6E09" w:rsidRDefault="008A6E09" w:rsidP="008A6E0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Use only 15% for the installation volume group</w:t>
      </w:r>
    </w:p>
    <w:p w14:paraId="07FF9F57" w14:textId="0D1DE2DC" w:rsidR="008A6E09" w:rsidRDefault="008A6E09" w:rsidP="008A6E0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Do not enable auto updates</w:t>
      </w:r>
    </w:p>
    <w:p w14:paraId="4E94D595" w14:textId="0F4FFEF7" w:rsidR="008A6E09" w:rsidRDefault="008A6E09" w:rsidP="008A6E0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Install SSH server, but no other packages</w:t>
      </w:r>
    </w:p>
    <w:p w14:paraId="762CC777" w14:textId="1B83FCB4" w:rsidR="008A6E09" w:rsidRDefault="008A6E09" w:rsidP="00430F93">
      <w:pPr>
        <w:ind w:left="720"/>
        <w:rPr>
          <w:sz w:val="20"/>
          <w:szCs w:val="20"/>
        </w:rPr>
      </w:pPr>
      <w:r>
        <w:rPr>
          <w:sz w:val="20"/>
          <w:szCs w:val="20"/>
        </w:rPr>
        <w:t>After you finish the installation process, reboot the system.</w:t>
      </w:r>
    </w:p>
    <w:p w14:paraId="59445C9B" w14:textId="45B4180C" w:rsidR="008A6E09" w:rsidRDefault="0067562A" w:rsidP="008A6E09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Boot VM using image</w:t>
      </w:r>
    </w:p>
    <w:p w14:paraId="290B6624" w14:textId="3D704A70" w:rsidR="005E7365" w:rsidRDefault="00CB5619" w:rsidP="0085486A">
      <w:pPr>
        <w:rPr>
          <w:sz w:val="20"/>
          <w:szCs w:val="20"/>
        </w:rPr>
      </w:pPr>
      <w:r>
        <w:rPr>
          <w:sz w:val="20"/>
          <w:szCs w:val="20"/>
        </w:rPr>
        <w:t xml:space="preserve">Once the installation is complete it will prompt to reboot the machine. In this case close the </w:t>
      </w:r>
      <w:r w:rsidR="00514AD8">
        <w:rPr>
          <w:sz w:val="20"/>
          <w:szCs w:val="20"/>
        </w:rPr>
        <w:t>VM</w:t>
      </w:r>
      <w:r>
        <w:rPr>
          <w:sz w:val="20"/>
          <w:szCs w:val="20"/>
        </w:rPr>
        <w:t xml:space="preserve"> and try booting from the installed image using the command</w:t>
      </w:r>
    </w:p>
    <w:p w14:paraId="2E75CADE" w14:textId="34E028E4" w:rsidR="00CB5619" w:rsidRDefault="00F3357B" w:rsidP="0085486A">
      <w:pPr>
        <w:rPr>
          <w:b/>
          <w:bCs/>
          <w:sz w:val="20"/>
          <w:szCs w:val="20"/>
        </w:rPr>
      </w:pPr>
      <w:r w:rsidRPr="008B7B13">
        <w:rPr>
          <w:b/>
          <w:bCs/>
          <w:sz w:val="20"/>
          <w:szCs w:val="20"/>
        </w:rPr>
        <w:t xml:space="preserve">qemu-system-x86_64 -hda &lt;image name&gt; </w:t>
      </w:r>
      <w:r w:rsidR="00931A22" w:rsidRPr="008B7B13">
        <w:rPr>
          <w:b/>
          <w:bCs/>
          <w:sz w:val="20"/>
          <w:szCs w:val="20"/>
        </w:rPr>
        <w:t xml:space="preserve"> -m 640</w:t>
      </w:r>
    </w:p>
    <w:p w14:paraId="168D7631" w14:textId="6A84838D" w:rsidR="0054179A" w:rsidRDefault="00C1539A" w:rsidP="00C1539A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Create Xen guest on QEMU image</w:t>
      </w:r>
    </w:p>
    <w:p w14:paraId="573074A2" w14:textId="77777777" w:rsidR="00AC648B" w:rsidRDefault="00DD17C5" w:rsidP="00AC648B">
      <w:pPr>
        <w:rPr>
          <w:sz w:val="20"/>
          <w:szCs w:val="20"/>
        </w:rPr>
      </w:pPr>
      <w:r>
        <w:rPr>
          <w:sz w:val="20"/>
          <w:szCs w:val="20"/>
        </w:rPr>
        <w:t xml:space="preserve">While configurating the xen guest to boot from the image. </w:t>
      </w:r>
      <w:r w:rsidR="00D11669">
        <w:rPr>
          <w:sz w:val="20"/>
          <w:szCs w:val="20"/>
        </w:rPr>
        <w:t>I ran into some errors.</w:t>
      </w:r>
      <w:r w:rsidR="004D3BEF">
        <w:rPr>
          <w:sz w:val="20"/>
          <w:szCs w:val="20"/>
        </w:rPr>
        <w:t xml:space="preserve"> </w:t>
      </w:r>
      <w:r w:rsidR="00AC648B">
        <w:rPr>
          <w:sz w:val="20"/>
          <w:szCs w:val="20"/>
        </w:rPr>
        <w:t>So,</w:t>
      </w:r>
      <w:r w:rsidR="004D3BEF">
        <w:rPr>
          <w:sz w:val="20"/>
          <w:szCs w:val="20"/>
        </w:rPr>
        <w:t xml:space="preserve"> I found a tutorial on how to run QEMU using gnome so I</w:t>
      </w:r>
      <w:r w:rsidR="00B47D2A">
        <w:rPr>
          <w:sz w:val="20"/>
          <w:szCs w:val="20"/>
        </w:rPr>
        <w:t xml:space="preserve"> tweaked some configurations. </w:t>
      </w:r>
    </w:p>
    <w:p w14:paraId="09728A58" w14:textId="619CCB4F" w:rsidR="00AC648B" w:rsidRPr="004A51F3" w:rsidRDefault="00AC648B" w:rsidP="00AC648B">
      <w:pPr>
        <w:rPr>
          <w:b/>
          <w:bCs/>
          <w:sz w:val="20"/>
          <w:szCs w:val="20"/>
        </w:rPr>
      </w:pPr>
      <w:r w:rsidRPr="004A51F3">
        <w:rPr>
          <w:b/>
          <w:bCs/>
          <w:sz w:val="20"/>
          <w:szCs w:val="20"/>
        </w:rPr>
        <w:t>Cd /etc/init</w:t>
      </w:r>
    </w:p>
    <w:p w14:paraId="0A321076" w14:textId="77777777" w:rsidR="00AC648B" w:rsidRPr="004A51F3" w:rsidRDefault="00AC648B" w:rsidP="00AC648B">
      <w:pPr>
        <w:rPr>
          <w:b/>
          <w:bCs/>
          <w:sz w:val="20"/>
          <w:szCs w:val="20"/>
        </w:rPr>
      </w:pPr>
      <w:r w:rsidRPr="004A51F3">
        <w:rPr>
          <w:b/>
          <w:bCs/>
          <w:sz w:val="20"/>
          <w:szCs w:val="20"/>
        </w:rPr>
        <w:t>Edit the file “tty1.conf” and change this line #exec /sbin/getty -8 38400 tty1 to:</w:t>
      </w:r>
    </w:p>
    <w:p w14:paraId="78B7ABFC" w14:textId="78F74A02" w:rsidR="00D40296" w:rsidRPr="004A51F3" w:rsidRDefault="00AC648B" w:rsidP="00AC648B">
      <w:pPr>
        <w:rPr>
          <w:b/>
          <w:bCs/>
          <w:sz w:val="20"/>
          <w:szCs w:val="20"/>
        </w:rPr>
      </w:pPr>
      <w:r w:rsidRPr="004A51F3">
        <w:rPr>
          <w:b/>
          <w:bCs/>
          <w:sz w:val="20"/>
          <w:szCs w:val="20"/>
        </w:rPr>
        <w:t>Exec /sbin/getty –L hvc0 38400 linux.</w:t>
      </w:r>
    </w:p>
    <w:p w14:paraId="41DF22CA" w14:textId="3D46AE80" w:rsidR="00AC648B" w:rsidRDefault="00AC648B" w:rsidP="00AC648B">
      <w:pPr>
        <w:rPr>
          <w:sz w:val="20"/>
          <w:szCs w:val="20"/>
        </w:rPr>
      </w:pPr>
      <w:r>
        <w:rPr>
          <w:sz w:val="20"/>
          <w:szCs w:val="20"/>
        </w:rPr>
        <w:t xml:space="preserve">I made sure to make a copy of the file in case I might need to go back to it. After rebooting the </w:t>
      </w:r>
      <w:r w:rsidR="00631F7E">
        <w:rPr>
          <w:sz w:val="20"/>
          <w:szCs w:val="20"/>
        </w:rPr>
        <w:t>machine,</w:t>
      </w:r>
      <w:r>
        <w:rPr>
          <w:sz w:val="20"/>
          <w:szCs w:val="20"/>
        </w:rPr>
        <w:t xml:space="preserve"> I was now booting to GNOME.</w:t>
      </w:r>
    </w:p>
    <w:p w14:paraId="42C4E68F" w14:textId="2963FEE9" w:rsidR="00631F7E" w:rsidRDefault="00B3232E" w:rsidP="00AC648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From there I proceeded to continue configuring my Xen guest. </w:t>
      </w:r>
      <w:r w:rsidR="004A51F3">
        <w:rPr>
          <w:sz w:val="20"/>
          <w:szCs w:val="20"/>
        </w:rPr>
        <w:t xml:space="preserve">To do this </w:t>
      </w:r>
    </w:p>
    <w:p w14:paraId="7C37084F" w14:textId="12BE97DE" w:rsidR="004A51F3" w:rsidRDefault="00A03DAB" w:rsidP="00AC648B">
      <w:pPr>
        <w:rPr>
          <w:sz w:val="20"/>
          <w:szCs w:val="20"/>
        </w:rPr>
      </w:pPr>
      <w:r>
        <w:rPr>
          <w:sz w:val="20"/>
          <w:szCs w:val="20"/>
        </w:rPr>
        <w:t xml:space="preserve">Like labs done in the past. </w:t>
      </w:r>
    </w:p>
    <w:p w14:paraId="781127C4" w14:textId="0C2B16A0" w:rsidR="00A03DAB" w:rsidRPr="00FF3E41" w:rsidRDefault="00A03DAB" w:rsidP="00AC648B">
      <w:pPr>
        <w:rPr>
          <w:b/>
          <w:bCs/>
          <w:sz w:val="20"/>
          <w:szCs w:val="20"/>
        </w:rPr>
      </w:pPr>
      <w:r w:rsidRPr="00FF3E41">
        <w:rPr>
          <w:b/>
          <w:bCs/>
          <w:sz w:val="20"/>
          <w:szCs w:val="20"/>
        </w:rPr>
        <w:t>Cd /etc/xen</w:t>
      </w:r>
    </w:p>
    <w:p w14:paraId="40F4744B" w14:textId="69B97221" w:rsidR="00A03DAB" w:rsidRDefault="00A03DAB" w:rsidP="00AC648B">
      <w:pPr>
        <w:rPr>
          <w:b/>
          <w:bCs/>
          <w:sz w:val="20"/>
          <w:szCs w:val="20"/>
        </w:rPr>
      </w:pPr>
      <w:r w:rsidRPr="00FF3E41">
        <w:rPr>
          <w:b/>
          <w:bCs/>
          <w:sz w:val="20"/>
          <w:szCs w:val="20"/>
        </w:rPr>
        <w:t>Sudo cp clone1.cfg qemu.cfg</w:t>
      </w:r>
    </w:p>
    <w:p w14:paraId="0A5C486A" w14:textId="727E0370" w:rsidR="00082B2C" w:rsidRDefault="00082B2C" w:rsidP="00AC648B">
      <w:pPr>
        <w:rPr>
          <w:sz w:val="20"/>
          <w:szCs w:val="20"/>
        </w:rPr>
      </w:pPr>
      <w:r>
        <w:rPr>
          <w:sz w:val="20"/>
          <w:szCs w:val="20"/>
        </w:rPr>
        <w:t>Make configuration file changes to</w:t>
      </w:r>
    </w:p>
    <w:p w14:paraId="23525B45" w14:textId="0523D0F2" w:rsidR="00082B2C" w:rsidRPr="00E918B0" w:rsidRDefault="00082B2C" w:rsidP="00AC648B">
      <w:pPr>
        <w:rPr>
          <w:b/>
          <w:bCs/>
          <w:sz w:val="20"/>
          <w:szCs w:val="20"/>
        </w:rPr>
      </w:pPr>
      <w:r w:rsidRPr="00E918B0">
        <w:rPr>
          <w:b/>
          <w:bCs/>
          <w:sz w:val="20"/>
          <w:szCs w:val="20"/>
        </w:rPr>
        <w:t>Guest name</w:t>
      </w:r>
    </w:p>
    <w:p w14:paraId="0F247B2A" w14:textId="6DBE3DBB" w:rsidR="00082B2C" w:rsidRPr="00E918B0" w:rsidRDefault="00082B2C" w:rsidP="00082B2C">
      <w:pPr>
        <w:rPr>
          <w:b/>
          <w:bCs/>
          <w:sz w:val="20"/>
          <w:szCs w:val="20"/>
        </w:rPr>
      </w:pPr>
      <w:r w:rsidRPr="00E918B0">
        <w:rPr>
          <w:b/>
          <w:bCs/>
          <w:sz w:val="20"/>
          <w:szCs w:val="20"/>
        </w:rPr>
        <w:t>name = ‘</w:t>
      </w:r>
      <w:r w:rsidRPr="00E918B0">
        <w:rPr>
          <w:b/>
          <w:bCs/>
          <w:sz w:val="20"/>
          <w:szCs w:val="20"/>
        </w:rPr>
        <w:t>qemuvm</w:t>
      </w:r>
      <w:r w:rsidRPr="00E918B0">
        <w:rPr>
          <w:b/>
          <w:bCs/>
          <w:sz w:val="20"/>
          <w:szCs w:val="20"/>
        </w:rPr>
        <w:t>’</w:t>
      </w:r>
    </w:p>
    <w:p w14:paraId="0595BD2C" w14:textId="607197FC" w:rsidR="00082B2C" w:rsidRPr="00E918B0" w:rsidRDefault="00082B2C" w:rsidP="00082B2C">
      <w:pPr>
        <w:rPr>
          <w:b/>
          <w:bCs/>
          <w:sz w:val="20"/>
          <w:szCs w:val="20"/>
        </w:rPr>
      </w:pPr>
      <w:r w:rsidRPr="00E918B0">
        <w:rPr>
          <w:b/>
          <w:bCs/>
          <w:sz w:val="20"/>
          <w:szCs w:val="20"/>
        </w:rPr>
        <w:t>bootloader = “/usr/lib/xen-4.4/bin pygrub’</w:t>
      </w:r>
    </w:p>
    <w:p w14:paraId="5C86FC53" w14:textId="77777777" w:rsidR="00082B2C" w:rsidRPr="00E918B0" w:rsidRDefault="00082B2C" w:rsidP="00082B2C">
      <w:pPr>
        <w:rPr>
          <w:b/>
          <w:bCs/>
          <w:sz w:val="20"/>
          <w:szCs w:val="20"/>
        </w:rPr>
      </w:pPr>
      <w:r w:rsidRPr="00E918B0">
        <w:rPr>
          <w:b/>
          <w:bCs/>
          <w:sz w:val="20"/>
          <w:szCs w:val="20"/>
        </w:rPr>
        <w:t>extra = “root=/dev/xvda1”</w:t>
      </w:r>
    </w:p>
    <w:p w14:paraId="418AF6F6" w14:textId="77777777" w:rsidR="00082B2C" w:rsidRPr="00E918B0" w:rsidRDefault="00082B2C" w:rsidP="00082B2C">
      <w:pPr>
        <w:rPr>
          <w:b/>
          <w:bCs/>
          <w:sz w:val="20"/>
          <w:szCs w:val="20"/>
        </w:rPr>
      </w:pPr>
      <w:r w:rsidRPr="00E918B0">
        <w:rPr>
          <w:b/>
          <w:bCs/>
          <w:sz w:val="20"/>
          <w:szCs w:val="20"/>
        </w:rPr>
        <w:t>memory = 1024</w:t>
      </w:r>
    </w:p>
    <w:p w14:paraId="0B310A0C" w14:textId="77777777" w:rsidR="00082B2C" w:rsidRPr="00E918B0" w:rsidRDefault="00082B2C" w:rsidP="00082B2C">
      <w:pPr>
        <w:rPr>
          <w:b/>
          <w:bCs/>
          <w:sz w:val="20"/>
          <w:szCs w:val="20"/>
        </w:rPr>
      </w:pPr>
      <w:r w:rsidRPr="00E918B0">
        <w:rPr>
          <w:b/>
          <w:bCs/>
          <w:sz w:val="20"/>
          <w:szCs w:val="20"/>
        </w:rPr>
        <w:t>vcpus = 1</w:t>
      </w:r>
    </w:p>
    <w:p w14:paraId="735B1731" w14:textId="77777777" w:rsidR="00082B2C" w:rsidRPr="00E918B0" w:rsidRDefault="00082B2C" w:rsidP="00082B2C">
      <w:pPr>
        <w:rPr>
          <w:b/>
          <w:bCs/>
          <w:sz w:val="20"/>
          <w:szCs w:val="20"/>
        </w:rPr>
      </w:pPr>
      <w:r w:rsidRPr="00E918B0">
        <w:rPr>
          <w:b/>
          <w:bCs/>
          <w:sz w:val="20"/>
          <w:szCs w:val="20"/>
        </w:rPr>
        <w:t>vif = [‘’]</w:t>
      </w:r>
    </w:p>
    <w:p w14:paraId="4F673DD1" w14:textId="26E5647F" w:rsidR="000E2D4E" w:rsidRDefault="00082B2C" w:rsidP="000E2D4E">
      <w:pPr>
        <w:rPr>
          <w:b/>
          <w:bCs/>
          <w:sz w:val="20"/>
          <w:szCs w:val="20"/>
        </w:rPr>
      </w:pPr>
      <w:r w:rsidRPr="00E918B0">
        <w:rPr>
          <w:b/>
          <w:bCs/>
          <w:sz w:val="20"/>
          <w:szCs w:val="20"/>
        </w:rPr>
        <w:t>disk = [‘/</w:t>
      </w:r>
      <w:r w:rsidR="00175172" w:rsidRPr="00E918B0">
        <w:rPr>
          <w:b/>
          <w:bCs/>
          <w:sz w:val="20"/>
          <w:szCs w:val="20"/>
        </w:rPr>
        <w:t>home</w:t>
      </w:r>
      <w:r w:rsidRPr="00E918B0">
        <w:rPr>
          <w:b/>
          <w:bCs/>
          <w:sz w:val="20"/>
          <w:szCs w:val="20"/>
        </w:rPr>
        <w:t>/</w:t>
      </w:r>
      <w:r w:rsidR="00175172" w:rsidRPr="00E918B0">
        <w:rPr>
          <w:b/>
          <w:bCs/>
          <w:sz w:val="20"/>
          <w:szCs w:val="20"/>
        </w:rPr>
        <w:t>roynuka</w:t>
      </w:r>
      <w:r w:rsidR="00DD7C22" w:rsidRPr="00E918B0">
        <w:rPr>
          <w:b/>
          <w:bCs/>
          <w:sz w:val="20"/>
          <w:szCs w:val="20"/>
        </w:rPr>
        <w:t>/XenQemu.img</w:t>
      </w:r>
      <w:r w:rsidR="00175172" w:rsidRPr="00E918B0">
        <w:rPr>
          <w:b/>
          <w:bCs/>
          <w:sz w:val="20"/>
          <w:szCs w:val="20"/>
        </w:rPr>
        <w:t>,</w:t>
      </w:r>
      <w:r w:rsidRPr="00E918B0">
        <w:rPr>
          <w:b/>
          <w:bCs/>
          <w:sz w:val="20"/>
          <w:szCs w:val="20"/>
        </w:rPr>
        <w:t>raw</w:t>
      </w:r>
      <w:r w:rsidR="00175172" w:rsidRPr="00E918B0">
        <w:rPr>
          <w:b/>
          <w:bCs/>
          <w:sz w:val="20"/>
          <w:szCs w:val="20"/>
        </w:rPr>
        <w:t>,</w:t>
      </w:r>
      <w:r w:rsidRPr="00E918B0">
        <w:rPr>
          <w:b/>
          <w:bCs/>
          <w:sz w:val="20"/>
          <w:szCs w:val="20"/>
        </w:rPr>
        <w:t>xvda</w:t>
      </w:r>
      <w:r w:rsidR="00175172" w:rsidRPr="00E918B0">
        <w:rPr>
          <w:b/>
          <w:bCs/>
          <w:sz w:val="20"/>
          <w:szCs w:val="20"/>
        </w:rPr>
        <w:t>,</w:t>
      </w:r>
      <w:r w:rsidRPr="00E918B0">
        <w:rPr>
          <w:b/>
          <w:bCs/>
          <w:sz w:val="20"/>
          <w:szCs w:val="20"/>
        </w:rPr>
        <w:t>rw’]</w:t>
      </w:r>
    </w:p>
    <w:p w14:paraId="494D1981" w14:textId="7327CF76" w:rsidR="000E2D4E" w:rsidRDefault="000E2D4E" w:rsidP="000E2D4E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9BAA2DF" w14:textId="078E6A64" w:rsidR="000E2D4E" w:rsidRDefault="000E2D4E" w:rsidP="000E2D4E">
      <w:pPr>
        <w:rPr>
          <w:sz w:val="20"/>
          <w:szCs w:val="20"/>
        </w:rPr>
      </w:pPr>
      <w:r>
        <w:rPr>
          <w:sz w:val="20"/>
          <w:szCs w:val="20"/>
        </w:rPr>
        <w:t xml:space="preserve">Then launch guest VM using </w:t>
      </w:r>
    </w:p>
    <w:p w14:paraId="7D942C2E" w14:textId="4861A90D" w:rsidR="000E2D4E" w:rsidRDefault="000E2D4E" w:rsidP="000E2D4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sudo xl create -c /etc/xen/qemu.cfg</w:t>
      </w:r>
    </w:p>
    <w:p w14:paraId="659F2B7E" w14:textId="02295679" w:rsidR="00D91218" w:rsidRDefault="008646A8" w:rsidP="000E2D4E">
      <w:pPr>
        <w:rPr>
          <w:sz w:val="20"/>
          <w:szCs w:val="20"/>
        </w:rPr>
      </w:pPr>
      <w:r>
        <w:rPr>
          <w:sz w:val="20"/>
          <w:szCs w:val="20"/>
        </w:rPr>
        <w:t>Check if guest VM is up and running using</w:t>
      </w:r>
    </w:p>
    <w:p w14:paraId="06E71383" w14:textId="0D87F8FB" w:rsidR="008646A8" w:rsidRDefault="008646A8" w:rsidP="000E2D4E">
      <w:pPr>
        <w:rPr>
          <w:b/>
          <w:bCs/>
          <w:sz w:val="20"/>
          <w:szCs w:val="20"/>
        </w:rPr>
      </w:pPr>
      <w:r w:rsidRPr="008646A8">
        <w:rPr>
          <w:b/>
          <w:bCs/>
          <w:sz w:val="20"/>
          <w:szCs w:val="20"/>
        </w:rPr>
        <w:t>sudo xl list</w:t>
      </w:r>
    </w:p>
    <w:p w14:paraId="728137FE" w14:textId="59CC30DE" w:rsidR="00A668DF" w:rsidRDefault="00A668DF" w:rsidP="000E2D4E">
      <w:pPr>
        <w:rPr>
          <w:sz w:val="20"/>
          <w:szCs w:val="20"/>
        </w:rPr>
      </w:pPr>
      <w:r>
        <w:rPr>
          <w:sz w:val="20"/>
          <w:szCs w:val="20"/>
        </w:rPr>
        <w:t>To boot to the created Xen guest use:</w:t>
      </w:r>
    </w:p>
    <w:p w14:paraId="097B9E73" w14:textId="3C3C1A7D" w:rsidR="00A668DF" w:rsidRPr="003733D2" w:rsidRDefault="00A668DF" w:rsidP="000E2D4E">
      <w:pPr>
        <w:rPr>
          <w:b/>
          <w:bCs/>
          <w:sz w:val="20"/>
          <w:szCs w:val="20"/>
        </w:rPr>
      </w:pPr>
      <w:r w:rsidRPr="003733D2">
        <w:rPr>
          <w:b/>
          <w:bCs/>
          <w:sz w:val="20"/>
          <w:szCs w:val="20"/>
        </w:rPr>
        <w:t>sudo xl console &lt;name of guest vm&gt;</w:t>
      </w:r>
    </w:p>
    <w:p w14:paraId="68D0F916" w14:textId="77777777" w:rsidR="003733D2" w:rsidRPr="00A668DF" w:rsidRDefault="003733D2" w:rsidP="000E2D4E">
      <w:pPr>
        <w:rPr>
          <w:sz w:val="20"/>
          <w:szCs w:val="20"/>
        </w:rPr>
      </w:pPr>
    </w:p>
    <w:p w14:paraId="0B89664F" w14:textId="3428A0BB" w:rsidR="00082B2C" w:rsidRDefault="00082B2C" w:rsidP="00AC648B">
      <w:pPr>
        <w:rPr>
          <w:sz w:val="20"/>
          <w:szCs w:val="20"/>
        </w:rPr>
      </w:pPr>
    </w:p>
    <w:p w14:paraId="15AAE63A" w14:textId="584EECB3" w:rsidR="00C95EA9" w:rsidRDefault="00C95EA9" w:rsidP="00AC648B">
      <w:pPr>
        <w:rPr>
          <w:sz w:val="20"/>
          <w:szCs w:val="20"/>
        </w:rPr>
      </w:pPr>
    </w:p>
    <w:p w14:paraId="66DB809E" w14:textId="0DE21554" w:rsidR="00C95EA9" w:rsidRDefault="00C95EA9" w:rsidP="00AC648B">
      <w:pPr>
        <w:rPr>
          <w:sz w:val="20"/>
          <w:szCs w:val="20"/>
        </w:rPr>
      </w:pPr>
    </w:p>
    <w:p w14:paraId="3558E885" w14:textId="2EDD0837" w:rsidR="00C95EA9" w:rsidRDefault="00C95EA9" w:rsidP="00AC648B">
      <w:pPr>
        <w:rPr>
          <w:sz w:val="20"/>
          <w:szCs w:val="20"/>
        </w:rPr>
      </w:pPr>
    </w:p>
    <w:p w14:paraId="7090EDE9" w14:textId="0303EBE0" w:rsidR="00C95EA9" w:rsidRDefault="00C95EA9" w:rsidP="00AC648B">
      <w:pPr>
        <w:rPr>
          <w:sz w:val="20"/>
          <w:szCs w:val="20"/>
        </w:rPr>
      </w:pPr>
    </w:p>
    <w:p w14:paraId="487C96F6" w14:textId="77777777" w:rsidR="00C95EA9" w:rsidRPr="00082B2C" w:rsidRDefault="00C95EA9" w:rsidP="00AC648B">
      <w:pPr>
        <w:rPr>
          <w:sz w:val="20"/>
          <w:szCs w:val="20"/>
        </w:rPr>
      </w:pPr>
    </w:p>
    <w:p w14:paraId="6C0FB796" w14:textId="078CD5D8" w:rsidR="00A03DAB" w:rsidRPr="00D40296" w:rsidRDefault="00A03DAB" w:rsidP="00AC648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72282D94" w14:textId="5BC3E5EE" w:rsidR="007D7C69" w:rsidRDefault="007D7C69" w:rsidP="007D7C69">
      <w:pPr>
        <w:pStyle w:val="Heading1"/>
      </w:pPr>
      <w:bookmarkStart w:id="7" w:name="_Toc50042204"/>
      <w:r>
        <w:t>Advantages &amp; Disadvantages</w:t>
      </w:r>
      <w:bookmarkEnd w:id="7"/>
    </w:p>
    <w:p w14:paraId="1FE15821" w14:textId="6D7355CD" w:rsidR="00442434" w:rsidRDefault="00B349DC" w:rsidP="005E0EE9">
      <w:r>
        <w:t>Advantages</w:t>
      </w:r>
    </w:p>
    <w:p w14:paraId="7CAF8657" w14:textId="5441247A" w:rsidR="00B349DC" w:rsidRDefault="00B349DC" w:rsidP="00B349DC">
      <w:pPr>
        <w:pStyle w:val="ListParagraph"/>
        <w:numPr>
          <w:ilvl w:val="0"/>
          <w:numId w:val="21"/>
        </w:numPr>
      </w:pPr>
      <w:r>
        <w:t>Qemu works on most systems, able to manage everything, with less dependence</w:t>
      </w:r>
    </w:p>
    <w:p w14:paraId="79CA4D2C" w14:textId="7A26EDE5" w:rsidR="00F31B42" w:rsidRDefault="00F31B42" w:rsidP="00494366">
      <w:pPr>
        <w:pStyle w:val="ListParagraph"/>
        <w:numPr>
          <w:ilvl w:val="0"/>
          <w:numId w:val="21"/>
        </w:numPr>
      </w:pPr>
      <w:r>
        <w:t>Open source</w:t>
      </w:r>
    </w:p>
    <w:p w14:paraId="4281679F" w14:textId="409DAEEA" w:rsidR="00DF6940" w:rsidRDefault="00DF6940" w:rsidP="00494366">
      <w:pPr>
        <w:pStyle w:val="ListParagraph"/>
        <w:numPr>
          <w:ilvl w:val="0"/>
          <w:numId w:val="21"/>
        </w:numPr>
      </w:pPr>
      <w:r>
        <w:t>Pretty straight forward to download an OS iso file onto the created image.</w:t>
      </w:r>
    </w:p>
    <w:p w14:paraId="5B63A143" w14:textId="03B81566" w:rsidR="00E32E3B" w:rsidRDefault="00E32E3B" w:rsidP="00E32E3B">
      <w:r>
        <w:t>Disadvantages</w:t>
      </w:r>
    </w:p>
    <w:p w14:paraId="77094481" w14:textId="389D0B27" w:rsidR="001A4DA7" w:rsidRDefault="009822E0" w:rsidP="00D27E01">
      <w:pPr>
        <w:pStyle w:val="ListParagraph"/>
        <w:numPr>
          <w:ilvl w:val="0"/>
          <w:numId w:val="21"/>
        </w:numPr>
      </w:pPr>
      <w:r>
        <w:t>Not user friendly and only those with ubuntu, linux experience can use it efficiently</w:t>
      </w:r>
      <w:bookmarkStart w:id="8" w:name="_GoBack"/>
      <w:bookmarkEnd w:id="8"/>
    </w:p>
    <w:p w14:paraId="108E304C" w14:textId="17FA9904" w:rsidR="005E0EE9" w:rsidRDefault="00442434" w:rsidP="00400E0E">
      <w:pPr>
        <w:pStyle w:val="Heading1"/>
      </w:pPr>
      <w:bookmarkStart w:id="9" w:name="_Toc50042205"/>
      <w:r>
        <w:t>References</w:t>
      </w:r>
      <w:bookmarkEnd w:id="9"/>
    </w:p>
    <w:p w14:paraId="4528FFC1" w14:textId="13638728" w:rsidR="00D90A81" w:rsidRPr="00400E0E" w:rsidRDefault="000A337F" w:rsidP="00400E0E">
      <w:r w:rsidRPr="000A337F">
        <w:t xml:space="preserve">Using QEMU disk images for Xen DomainU systems. (n.d.). Virtuatopia. </w:t>
      </w:r>
      <w:hyperlink r:id="rId12" w:history="1">
        <w:r w:rsidR="00D90A81" w:rsidRPr="00A13E55">
          <w:rPr>
            <w:rStyle w:val="Hyperlink"/>
          </w:rPr>
          <w:t>https://www.virtuatopia.com/index.php?title=Using_QEMU_Disk_Images_for_Xen_DomainU_Systems&amp;fbclid=IwAR2lRta_nOtxq0XGmevm5QvH-hYiR9NoyX6ciyvpqhkJBKS7-ii727vArz0</w:t>
        </w:r>
      </w:hyperlink>
    </w:p>
    <w:p w14:paraId="2A9E826A" w14:textId="2A712A99" w:rsidR="002C74C0" w:rsidRDefault="001F5F33">
      <w:r w:rsidRPr="001F5F33">
        <w:t xml:space="preserve">QEMU/Images. (n.d.). Wikibooks. Retrieved September 3, 2020, from </w:t>
      </w:r>
      <w:hyperlink r:id="rId13" w:history="1">
        <w:r w:rsidRPr="00A13E55">
          <w:rPr>
            <w:rStyle w:val="Hyperlink"/>
          </w:rPr>
          <w:t>https://en.wikibooks.org/wiki/QEMU/Images</w:t>
        </w:r>
      </w:hyperlink>
    </w:p>
    <w:p w14:paraId="244D44D0" w14:textId="2F445346" w:rsidR="001F5F33" w:rsidRDefault="00C91DBB">
      <w:r w:rsidRPr="00C91DBB">
        <w:t xml:space="preserve">Canonical. (n.d.). Ubuntu 14.04.6 LTS (Trusty tahr). Ubuntu Releases. </w:t>
      </w:r>
      <w:hyperlink r:id="rId14" w:history="1">
        <w:r w:rsidR="00090F6A" w:rsidRPr="00A13E55">
          <w:rPr>
            <w:rStyle w:val="Hyperlink"/>
          </w:rPr>
          <w:t>https://releases.ubuntu.com/14.04/</w:t>
        </w:r>
      </w:hyperlink>
    </w:p>
    <w:p w14:paraId="6B3B7AF8" w14:textId="77777777" w:rsidR="00E32E3B" w:rsidRDefault="00E32E3B"/>
    <w:p w14:paraId="34126495" w14:textId="77777777" w:rsidR="00090F6A" w:rsidRDefault="00090F6A"/>
    <w:sectPr w:rsidR="00090F6A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38A8B" w14:textId="77777777" w:rsidR="00811537" w:rsidRDefault="00811537" w:rsidP="00C6554A">
      <w:pPr>
        <w:spacing w:before="0" w:after="0" w:line="240" w:lineRule="auto"/>
      </w:pPr>
      <w:r>
        <w:separator/>
      </w:r>
    </w:p>
  </w:endnote>
  <w:endnote w:type="continuationSeparator" w:id="0">
    <w:p w14:paraId="29DED4F4" w14:textId="77777777" w:rsidR="00811537" w:rsidRDefault="0081153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B1451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EE18" w14:textId="77777777" w:rsidR="00811537" w:rsidRDefault="0081153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C343BCF" w14:textId="77777777" w:rsidR="00811537" w:rsidRDefault="0081153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2A67B9"/>
    <w:multiLevelType w:val="hybridMultilevel"/>
    <w:tmpl w:val="2B8C09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EF23060"/>
    <w:multiLevelType w:val="hybridMultilevel"/>
    <w:tmpl w:val="FE721C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C5728"/>
    <w:multiLevelType w:val="hybridMultilevel"/>
    <w:tmpl w:val="C93442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354315"/>
    <w:multiLevelType w:val="hybridMultilevel"/>
    <w:tmpl w:val="56CAE9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D2BE0"/>
    <w:multiLevelType w:val="hybridMultilevel"/>
    <w:tmpl w:val="A18E709A"/>
    <w:lvl w:ilvl="0" w:tplc="5A4EFE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40E9E"/>
    <w:multiLevelType w:val="hybridMultilevel"/>
    <w:tmpl w:val="F12250E2"/>
    <w:lvl w:ilvl="0" w:tplc="C868DAC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50"/>
    <w:rsid w:val="000175B9"/>
    <w:rsid w:val="00026DEB"/>
    <w:rsid w:val="00082B2C"/>
    <w:rsid w:val="00090F6A"/>
    <w:rsid w:val="000A337F"/>
    <w:rsid w:val="000E2D4E"/>
    <w:rsid w:val="0010092C"/>
    <w:rsid w:val="00112365"/>
    <w:rsid w:val="001442DC"/>
    <w:rsid w:val="00147E0E"/>
    <w:rsid w:val="00175172"/>
    <w:rsid w:val="00194976"/>
    <w:rsid w:val="001A4DA7"/>
    <w:rsid w:val="001A7F2F"/>
    <w:rsid w:val="001D4CBD"/>
    <w:rsid w:val="001E7E23"/>
    <w:rsid w:val="001F4F28"/>
    <w:rsid w:val="001F5F33"/>
    <w:rsid w:val="002554CD"/>
    <w:rsid w:val="00273FF2"/>
    <w:rsid w:val="00281198"/>
    <w:rsid w:val="00293B83"/>
    <w:rsid w:val="002B269C"/>
    <w:rsid w:val="002B4294"/>
    <w:rsid w:val="002C580E"/>
    <w:rsid w:val="0030118D"/>
    <w:rsid w:val="00324B6E"/>
    <w:rsid w:val="00333D0D"/>
    <w:rsid w:val="00365E39"/>
    <w:rsid w:val="0037205A"/>
    <w:rsid w:val="003733D2"/>
    <w:rsid w:val="0037765C"/>
    <w:rsid w:val="003A1082"/>
    <w:rsid w:val="003C0A51"/>
    <w:rsid w:val="003C4D77"/>
    <w:rsid w:val="003D6515"/>
    <w:rsid w:val="003E3321"/>
    <w:rsid w:val="00400E0E"/>
    <w:rsid w:val="0042174D"/>
    <w:rsid w:val="00430F93"/>
    <w:rsid w:val="00442434"/>
    <w:rsid w:val="0044633D"/>
    <w:rsid w:val="0047347C"/>
    <w:rsid w:val="00490B19"/>
    <w:rsid w:val="00491371"/>
    <w:rsid w:val="00494366"/>
    <w:rsid w:val="004A51F3"/>
    <w:rsid w:val="004C049F"/>
    <w:rsid w:val="004C434A"/>
    <w:rsid w:val="004D3BEF"/>
    <w:rsid w:val="005000E2"/>
    <w:rsid w:val="00514AD8"/>
    <w:rsid w:val="0054179A"/>
    <w:rsid w:val="00550891"/>
    <w:rsid w:val="0055532C"/>
    <w:rsid w:val="005E0EE9"/>
    <w:rsid w:val="005E7365"/>
    <w:rsid w:val="00631F7E"/>
    <w:rsid w:val="00635485"/>
    <w:rsid w:val="00665733"/>
    <w:rsid w:val="00665850"/>
    <w:rsid w:val="0067562A"/>
    <w:rsid w:val="006A3CE7"/>
    <w:rsid w:val="006C00FB"/>
    <w:rsid w:val="006D5B51"/>
    <w:rsid w:val="0071600B"/>
    <w:rsid w:val="00727A69"/>
    <w:rsid w:val="007D5F60"/>
    <w:rsid w:val="007D7C69"/>
    <w:rsid w:val="00811537"/>
    <w:rsid w:val="00816862"/>
    <w:rsid w:val="00830AEF"/>
    <w:rsid w:val="0085486A"/>
    <w:rsid w:val="008646A8"/>
    <w:rsid w:val="00882D7F"/>
    <w:rsid w:val="00890198"/>
    <w:rsid w:val="008971FC"/>
    <w:rsid w:val="008A6E09"/>
    <w:rsid w:val="008B7B13"/>
    <w:rsid w:val="008D2D0B"/>
    <w:rsid w:val="008F59B6"/>
    <w:rsid w:val="0090370B"/>
    <w:rsid w:val="00905C67"/>
    <w:rsid w:val="00931A22"/>
    <w:rsid w:val="00957950"/>
    <w:rsid w:val="00963A1A"/>
    <w:rsid w:val="00974D5A"/>
    <w:rsid w:val="009822E0"/>
    <w:rsid w:val="00987E89"/>
    <w:rsid w:val="009A4AB4"/>
    <w:rsid w:val="00A03DAB"/>
    <w:rsid w:val="00A41E7D"/>
    <w:rsid w:val="00A457C9"/>
    <w:rsid w:val="00A57E80"/>
    <w:rsid w:val="00A668DF"/>
    <w:rsid w:val="00A964D5"/>
    <w:rsid w:val="00AC648B"/>
    <w:rsid w:val="00AD7479"/>
    <w:rsid w:val="00AD7FC5"/>
    <w:rsid w:val="00B02DC2"/>
    <w:rsid w:val="00B3232E"/>
    <w:rsid w:val="00B349DC"/>
    <w:rsid w:val="00B42988"/>
    <w:rsid w:val="00B47D2A"/>
    <w:rsid w:val="00BA49F9"/>
    <w:rsid w:val="00BF4E0F"/>
    <w:rsid w:val="00C1539A"/>
    <w:rsid w:val="00C6554A"/>
    <w:rsid w:val="00C91DBB"/>
    <w:rsid w:val="00C95EA9"/>
    <w:rsid w:val="00CA1A94"/>
    <w:rsid w:val="00CA2159"/>
    <w:rsid w:val="00CB425F"/>
    <w:rsid w:val="00CB5619"/>
    <w:rsid w:val="00CC4CFC"/>
    <w:rsid w:val="00D03D55"/>
    <w:rsid w:val="00D05769"/>
    <w:rsid w:val="00D11669"/>
    <w:rsid w:val="00D27E01"/>
    <w:rsid w:val="00D40296"/>
    <w:rsid w:val="00D804D6"/>
    <w:rsid w:val="00D90A81"/>
    <w:rsid w:val="00D91218"/>
    <w:rsid w:val="00DD17C5"/>
    <w:rsid w:val="00DD7C22"/>
    <w:rsid w:val="00DF6940"/>
    <w:rsid w:val="00E039FE"/>
    <w:rsid w:val="00E32E3B"/>
    <w:rsid w:val="00E634E1"/>
    <w:rsid w:val="00E816F4"/>
    <w:rsid w:val="00E918B0"/>
    <w:rsid w:val="00E92913"/>
    <w:rsid w:val="00EA3EF9"/>
    <w:rsid w:val="00ED5962"/>
    <w:rsid w:val="00ED7C44"/>
    <w:rsid w:val="00F13BFF"/>
    <w:rsid w:val="00F16EB4"/>
    <w:rsid w:val="00F31B42"/>
    <w:rsid w:val="00F3357B"/>
    <w:rsid w:val="00F86A8C"/>
    <w:rsid w:val="00FD2E3B"/>
    <w:rsid w:val="00FD6085"/>
    <w:rsid w:val="00FF3E4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EC98B"/>
  <w15:chartTrackingRefBased/>
  <w15:docId w15:val="{D9863E78-12D7-4889-A3A7-F3DFE277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37205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20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05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D90A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D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books.org/wiki/QEMU/Im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rtuatopia.com/index.php?title=Using_QEMU_Disk_Images_for_Xen_DomainU_Systems&amp;fbclid=IwAR2lRta_nOtxq0XGmevm5QvH-hYiR9NoyX6ciyvpqhkJBKS7-ii727vArz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leases.ubuntu.com/14.04/ubuntu-14.04.6-server-amd64.iso" TargetMode="External"/><Relationship Id="rId14" Type="http://schemas.openxmlformats.org/officeDocument/2006/relationships/hyperlink" Target="https://releases.ubuntu.com/14.04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kar1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1E37F-F72B-4650-83F2-1B24B251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1602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Roynuka Nukanuka (1000026028)</cp:lastModifiedBy>
  <cp:revision>144</cp:revision>
  <dcterms:created xsi:type="dcterms:W3CDTF">2020-09-02T00:50:00Z</dcterms:created>
  <dcterms:modified xsi:type="dcterms:W3CDTF">2020-09-03T11:28:00Z</dcterms:modified>
</cp:coreProperties>
</file>